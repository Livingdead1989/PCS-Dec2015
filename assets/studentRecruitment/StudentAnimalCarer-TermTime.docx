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7F3044" w:rsidRDefault="00691A9A" w:rsidP="00691A9A">
      <w:pPr>
        <w:jc w:val="center"/>
        <w:rPr>
          <w:rFonts w:ascii="Arial Rounded MT Bold" w:hAnsi="Arial Rounded MT Bold"/>
          <w:b/>
          <w:i/>
          <w:sz w:val="44"/>
          <w:szCs w:val="44"/>
        </w:rPr>
      </w:pPr>
      <w:r>
        <w:rPr>
          <w:rFonts w:ascii="Arial Rounded MT Bold" w:hAnsi="Arial Rounded MT Bold"/>
          <w:b/>
          <w:i/>
          <w:sz w:val="44"/>
          <w:szCs w:val="44"/>
        </w:rPr>
        <w:t>Park Student Recruitment Agency</w:t>
      </w:r>
    </w:p>
    <w:p w:rsidR="00691A9A" w:rsidRDefault="006C729D" w:rsidP="00691A9A">
      <w:pPr>
        <w:jc w:val="center"/>
        <w:rPr>
          <w:rFonts w:ascii="Arial Rounded MT Bold" w:hAnsi="Arial Rounded MT Bold"/>
          <w:b/>
          <w:i/>
          <w:sz w:val="44"/>
          <w:szCs w:val="44"/>
        </w:rPr>
      </w:pPr>
      <w:hyperlink r:id="rId4" w:history="1">
        <w:r w:rsidR="00691A9A" w:rsidRPr="00962FCB">
          <w:rPr>
            <w:rStyle w:val="Hyperlink"/>
            <w:rFonts w:ascii="Arial Rounded MT Bold" w:hAnsi="Arial Rounded MT Bold"/>
            <w:b/>
            <w:i/>
            <w:sz w:val="44"/>
            <w:szCs w:val="44"/>
          </w:rPr>
          <w:t>studentrecruitment@pcs.hants.sch.uk</w:t>
        </w:r>
      </w:hyperlink>
    </w:p>
    <w:p w:rsidR="00691A9A" w:rsidRDefault="00691A9A" w:rsidP="00691A9A">
      <w:pPr>
        <w:jc w:val="center"/>
        <w:rPr>
          <w:rFonts w:ascii="Arial Rounded MT Bold" w:hAnsi="Arial Rounded MT Bold"/>
          <w:b/>
          <w:i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91A9A" w:rsidTr="00241435">
        <w:tc>
          <w:tcPr>
            <w:tcW w:w="9016" w:type="dxa"/>
            <w:gridSpan w:val="2"/>
          </w:tcPr>
          <w:p w:rsidR="00691A9A" w:rsidRDefault="00691FDD" w:rsidP="00691A9A">
            <w:pPr>
              <w:jc w:val="center"/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rFonts w:ascii="Arial Rounded MT Bold" w:hAnsi="Arial Rounded MT Bold"/>
                <w:sz w:val="44"/>
                <w:szCs w:val="44"/>
              </w:rPr>
              <w:t>Student Animal Carer – Term Time</w:t>
            </w: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91A9A">
              <w:rPr>
                <w:rFonts w:ascii="Arial Rounded MT Bold" w:hAnsi="Arial Rounded MT Bold"/>
                <w:sz w:val="28"/>
                <w:szCs w:val="28"/>
              </w:rPr>
              <w:t>J</w:t>
            </w:r>
            <w:r>
              <w:rPr>
                <w:rFonts w:ascii="Arial Rounded MT Bold" w:hAnsi="Arial Rounded MT Bold"/>
                <w:sz w:val="28"/>
                <w:szCs w:val="28"/>
              </w:rPr>
              <w:t>ob Ref. No.</w:t>
            </w:r>
          </w:p>
        </w:tc>
        <w:tc>
          <w:tcPr>
            <w:tcW w:w="6186" w:type="dxa"/>
          </w:tcPr>
          <w:p w:rsidR="00691A9A" w:rsidRDefault="006C729D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002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597368" w:rsidTr="00691A9A">
        <w:tc>
          <w:tcPr>
            <w:tcW w:w="2830" w:type="dxa"/>
          </w:tcPr>
          <w:p w:rsidR="00597368" w:rsidRPr="00691A9A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No. of  vacancies</w:t>
            </w:r>
          </w:p>
        </w:tc>
        <w:tc>
          <w:tcPr>
            <w:tcW w:w="6186" w:type="dxa"/>
          </w:tcPr>
          <w:p w:rsidR="00597368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4</w:t>
            </w: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Hours required</w:t>
            </w:r>
          </w:p>
        </w:tc>
        <w:tc>
          <w:tcPr>
            <w:tcW w:w="6186" w:type="dxa"/>
          </w:tcPr>
          <w:p w:rsidR="00597368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3.15 – 4.15 pm Monday – Friday</w:t>
            </w:r>
          </w:p>
          <w:p w:rsidR="00691A9A" w:rsidRPr="00691A9A" w:rsidRDefault="00691FDD" w:rsidP="00691FD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Or 7.30 – 8.15am Monday - Friday</w:t>
            </w: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Rate of Pay</w:t>
            </w:r>
          </w:p>
        </w:tc>
        <w:tc>
          <w:tcPr>
            <w:tcW w:w="6186" w:type="dxa"/>
          </w:tcPr>
          <w:p w:rsidR="00691A9A" w:rsidRPr="00691A9A" w:rsidRDefault="002E2FF9" w:rsidP="006C729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Voluntee</w:t>
            </w:r>
            <w:r w:rsidR="006C729D">
              <w:rPr>
                <w:rFonts w:ascii="Arial Rounded MT Bold" w:hAnsi="Arial Rounded MT Bold"/>
                <w:sz w:val="28"/>
                <w:szCs w:val="28"/>
              </w:rPr>
              <w:t>r role – 1 hour equals £2 Love to Shop Voucher</w:t>
            </w:r>
            <w:bookmarkStart w:id="0" w:name="_GoBack"/>
            <w:bookmarkEnd w:id="0"/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Application age</w:t>
            </w:r>
          </w:p>
        </w:tc>
        <w:tc>
          <w:tcPr>
            <w:tcW w:w="6186" w:type="dxa"/>
          </w:tcPr>
          <w:p w:rsidR="00691A9A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Year 7 students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Closing date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6186" w:type="dxa"/>
          </w:tcPr>
          <w:p w:rsidR="00691A9A" w:rsidRPr="00691A9A" w:rsidRDefault="006C729D" w:rsidP="006C729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Friday 29</w:t>
            </w:r>
            <w:r w:rsidRPr="006C729D">
              <w:rPr>
                <w:rFonts w:ascii="Arial Rounded MT Bold" w:hAnsi="Arial Rounded MT Bold"/>
                <w:sz w:val="28"/>
                <w:szCs w:val="28"/>
                <w:vertAlign w:val="superscript"/>
              </w:rPr>
              <w:t>th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April </w:t>
            </w:r>
            <w:r w:rsidR="00B9625E">
              <w:rPr>
                <w:rFonts w:ascii="Arial Rounded MT Bold" w:hAnsi="Arial Rounded MT Bold"/>
                <w:sz w:val="28"/>
                <w:szCs w:val="28"/>
              </w:rPr>
              <w:t>2016</w:t>
            </w:r>
          </w:p>
        </w:tc>
      </w:tr>
      <w:tr w:rsidR="00B9625E" w:rsidTr="00691A9A">
        <w:tc>
          <w:tcPr>
            <w:tcW w:w="2830" w:type="dxa"/>
          </w:tcPr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Group interview</w:t>
            </w:r>
          </w:p>
        </w:tc>
        <w:tc>
          <w:tcPr>
            <w:tcW w:w="6186" w:type="dxa"/>
          </w:tcPr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Tuesday 3</w:t>
            </w:r>
            <w:r w:rsidRPr="00B9625E">
              <w:rPr>
                <w:rFonts w:ascii="Arial Rounded MT Bold" w:hAnsi="Arial Rounded MT Bold"/>
                <w:sz w:val="28"/>
                <w:szCs w:val="28"/>
                <w:vertAlign w:val="superscript"/>
              </w:rPr>
              <w:t>rd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May from 2.15pm</w:t>
            </w:r>
          </w:p>
          <w:p w:rsidR="0079140E" w:rsidRDefault="0079140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Job specification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6186" w:type="dxa"/>
          </w:tcPr>
          <w:p w:rsidR="00691A9A" w:rsidRDefault="00B9625E" w:rsidP="00B9625E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Four students are required t</w:t>
            </w:r>
            <w:r w:rsidR="00691FDD">
              <w:rPr>
                <w:rFonts w:ascii="Arial Rounded MT Bold" w:hAnsi="Arial Rounded MT Bold"/>
                <w:sz w:val="28"/>
                <w:szCs w:val="28"/>
              </w:rPr>
              <w:t>o clean out, replace bedding, collect the eggs and feed the chickens, goats and Guinea pigs</w:t>
            </w:r>
          </w:p>
          <w:p w:rsidR="002E2FF9" w:rsidRPr="00691A9A" w:rsidRDefault="002E2FF9" w:rsidP="00B9625E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Pr="00691A9A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Applicant qualities</w:t>
            </w:r>
          </w:p>
        </w:tc>
        <w:tc>
          <w:tcPr>
            <w:tcW w:w="6186" w:type="dxa"/>
          </w:tcPr>
          <w:p w:rsidR="00691A9A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90%+ attendance</w:t>
            </w:r>
          </w:p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Not on report</w:t>
            </w:r>
          </w:p>
          <w:p w:rsidR="00691FDD" w:rsidRDefault="00691FDD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Must like animals</w:t>
            </w:r>
          </w:p>
          <w:p w:rsidR="00B9625E" w:rsidRDefault="00B9625E" w:rsidP="00691FD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No experience required however must have a positive attitude</w:t>
            </w:r>
          </w:p>
          <w:p w:rsidR="002E2FF9" w:rsidRPr="00691A9A" w:rsidRDefault="002E2FF9" w:rsidP="00691FDD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B9625E" w:rsidTr="00691A9A">
        <w:tc>
          <w:tcPr>
            <w:tcW w:w="2830" w:type="dxa"/>
          </w:tcPr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How to apply</w:t>
            </w:r>
          </w:p>
        </w:tc>
        <w:tc>
          <w:tcPr>
            <w:tcW w:w="6186" w:type="dxa"/>
          </w:tcPr>
          <w:p w:rsidR="00B9625E" w:rsidRDefault="00B9625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Complete application</w:t>
            </w:r>
            <w:r w:rsidR="006F0B8D">
              <w:rPr>
                <w:rFonts w:ascii="Arial Rounded MT Bold" w:hAnsi="Arial Rounded MT Bold"/>
                <w:sz w:val="28"/>
                <w:szCs w:val="28"/>
              </w:rPr>
              <w:t xml:space="preserve"> form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that is on website</w:t>
            </w:r>
            <w:r w:rsidR="006F0B8D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www. pcs.hants.sch.uk  </w:t>
            </w:r>
          </w:p>
          <w:p w:rsidR="002E2FF9" w:rsidRDefault="002E2FF9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F0B8D" w:rsidTr="00691A9A">
        <w:tc>
          <w:tcPr>
            <w:tcW w:w="2830" w:type="dxa"/>
          </w:tcPr>
          <w:p w:rsidR="006F0B8D" w:rsidRDefault="0079140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Why should you apply?</w:t>
            </w:r>
          </w:p>
        </w:tc>
        <w:tc>
          <w:tcPr>
            <w:tcW w:w="6186" w:type="dxa"/>
          </w:tcPr>
          <w:p w:rsidR="006F0B8D" w:rsidRDefault="0079140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Will show commitment to the community you are in.</w:t>
            </w:r>
          </w:p>
          <w:p w:rsidR="0079140E" w:rsidRDefault="0079140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Will enhance college applications</w:t>
            </w:r>
          </w:p>
          <w:p w:rsidR="0079140E" w:rsidRDefault="0079140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Will enable you to apply for future job vacancies</w:t>
            </w:r>
          </w:p>
          <w:p w:rsidR="002E2FF9" w:rsidRDefault="002E2FF9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</w:tbl>
    <w:p w:rsidR="0079140E" w:rsidRPr="00691A9A" w:rsidRDefault="0079140E" w:rsidP="006F0B8D">
      <w:pPr>
        <w:jc w:val="center"/>
        <w:rPr>
          <w:rFonts w:ascii="Arial Rounded MT Bold" w:hAnsi="Arial Rounded MT Bold"/>
          <w:sz w:val="44"/>
          <w:szCs w:val="44"/>
        </w:rPr>
      </w:pPr>
    </w:p>
    <w:sectPr w:rsidR="0079140E" w:rsidRPr="00691A9A" w:rsidSect="0079140E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9A"/>
    <w:rsid w:val="002E2FF9"/>
    <w:rsid w:val="004803F0"/>
    <w:rsid w:val="00597368"/>
    <w:rsid w:val="00691A9A"/>
    <w:rsid w:val="00691FDD"/>
    <w:rsid w:val="006C729D"/>
    <w:rsid w:val="006F0B8D"/>
    <w:rsid w:val="0079140E"/>
    <w:rsid w:val="007F3044"/>
    <w:rsid w:val="00910D98"/>
    <w:rsid w:val="00B9625E"/>
    <w:rsid w:val="00E1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."/>
  <w:listSeparator w:val=","/>
  <w14:docId w14:val="43B1A4D3"/>
  <w15:chartTrackingRefBased/>
  <w15:docId w15:val="{6D3FE2B7-E014-4F01-9C8A-EAB59593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A9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dentrecruitment@pcs.hants.sch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C65123CD</Template>
  <TotalTime>8</TotalTime>
  <Pages>1</Pages>
  <Words>146</Words>
  <Characters>837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2016-04-08T14:43:00Z</cp:lastPrinted>
  <dcterms:created xsi:type="dcterms:W3CDTF">2016-04-06T14:28:00Z</dcterms:created>
  <dcterms:modified xsi:type="dcterms:W3CDTF">2016-04-15T12:41:00Z</dcterms:modified>
</cp:coreProperties>
</file>