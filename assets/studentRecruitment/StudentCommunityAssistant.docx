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7F3044" w:rsidRDefault="00691A9A" w:rsidP="00691A9A">
      <w:pPr>
        <w:jc w:val="center"/>
        <w:rPr>
          <w:rFonts w:ascii="Arial Rounded MT Bold" w:hAnsi="Arial Rounded MT Bold"/>
          <w:b/>
          <w:i/>
          <w:sz w:val="44"/>
          <w:szCs w:val="44"/>
        </w:rPr>
      </w:pPr>
      <w:r>
        <w:rPr>
          <w:rFonts w:ascii="Arial Rounded MT Bold" w:hAnsi="Arial Rounded MT Bold"/>
          <w:b/>
          <w:i/>
          <w:sz w:val="44"/>
          <w:szCs w:val="44"/>
        </w:rPr>
        <w:t>Park Student Recruitment Agency</w:t>
      </w:r>
    </w:p>
    <w:p w:rsidR="00691A9A" w:rsidRDefault="00B75E71" w:rsidP="00691A9A">
      <w:pPr>
        <w:jc w:val="center"/>
        <w:rPr>
          <w:rFonts w:ascii="Arial Rounded MT Bold" w:hAnsi="Arial Rounded MT Bold"/>
          <w:b/>
          <w:i/>
          <w:sz w:val="44"/>
          <w:szCs w:val="44"/>
        </w:rPr>
      </w:pPr>
      <w:hyperlink r:id="rId4" w:history="1">
        <w:r w:rsidR="00691A9A" w:rsidRPr="00962FCB">
          <w:rPr>
            <w:rStyle w:val="Hyperlink"/>
            <w:rFonts w:ascii="Arial Rounded MT Bold" w:hAnsi="Arial Rounded MT Bold"/>
            <w:b/>
            <w:i/>
            <w:sz w:val="44"/>
            <w:szCs w:val="44"/>
          </w:rPr>
          <w:t>studentrecruitment@pcs.hants.sch.uk</w:t>
        </w:r>
      </w:hyperlink>
    </w:p>
    <w:p w:rsidR="00691A9A" w:rsidRDefault="00691A9A" w:rsidP="00691A9A">
      <w:pPr>
        <w:jc w:val="center"/>
        <w:rPr>
          <w:rFonts w:ascii="Arial Rounded MT Bold" w:hAnsi="Arial Rounded MT Bold"/>
          <w:b/>
          <w:i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91A9A" w:rsidTr="00241435">
        <w:tc>
          <w:tcPr>
            <w:tcW w:w="9016" w:type="dxa"/>
            <w:gridSpan w:val="2"/>
          </w:tcPr>
          <w:p w:rsidR="00691A9A" w:rsidRDefault="00E72A02" w:rsidP="00691A9A">
            <w:pPr>
              <w:jc w:val="center"/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rFonts w:ascii="Arial Rounded MT Bold" w:hAnsi="Arial Rounded MT Bold"/>
                <w:sz w:val="44"/>
                <w:szCs w:val="44"/>
              </w:rPr>
              <w:t>Student</w:t>
            </w:r>
            <w:r w:rsidR="006D49E0">
              <w:rPr>
                <w:rFonts w:ascii="Arial Rounded MT Bold" w:hAnsi="Arial Rounded MT Bold"/>
                <w:sz w:val="44"/>
                <w:szCs w:val="44"/>
              </w:rPr>
              <w:t xml:space="preserve"> Community Assistant</w:t>
            </w:r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91A9A">
              <w:rPr>
                <w:rFonts w:ascii="Arial Rounded MT Bold" w:hAnsi="Arial Rounded MT Bold"/>
                <w:sz w:val="28"/>
                <w:szCs w:val="28"/>
              </w:rPr>
              <w:t>J</w:t>
            </w:r>
            <w:r>
              <w:rPr>
                <w:rFonts w:ascii="Arial Rounded MT Bold" w:hAnsi="Arial Rounded MT Bold"/>
                <w:sz w:val="28"/>
                <w:szCs w:val="28"/>
              </w:rPr>
              <w:t>ob Ref. No.</w:t>
            </w:r>
          </w:p>
        </w:tc>
        <w:tc>
          <w:tcPr>
            <w:tcW w:w="6186" w:type="dxa"/>
          </w:tcPr>
          <w:p w:rsidR="00691A9A" w:rsidRDefault="00B75E71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005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597368" w:rsidTr="00691A9A">
        <w:tc>
          <w:tcPr>
            <w:tcW w:w="2830" w:type="dxa"/>
          </w:tcPr>
          <w:p w:rsidR="00597368" w:rsidRPr="00691A9A" w:rsidRDefault="0059736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No. of  vacancies</w:t>
            </w:r>
          </w:p>
        </w:tc>
        <w:tc>
          <w:tcPr>
            <w:tcW w:w="6186" w:type="dxa"/>
          </w:tcPr>
          <w:p w:rsidR="00597368" w:rsidRDefault="006D49E0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2</w:t>
            </w:r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Hours required</w:t>
            </w:r>
          </w:p>
        </w:tc>
        <w:tc>
          <w:tcPr>
            <w:tcW w:w="6186" w:type="dxa"/>
          </w:tcPr>
          <w:p w:rsidR="00597368" w:rsidRDefault="006D49E0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Weekday evenings and weekends</w:t>
            </w:r>
          </w:p>
          <w:p w:rsidR="006D49E0" w:rsidRDefault="006D49E0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Minimum of 4 hours a week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Rate of Pay</w:t>
            </w:r>
          </w:p>
        </w:tc>
        <w:tc>
          <w:tcPr>
            <w:tcW w:w="6186" w:type="dxa"/>
          </w:tcPr>
          <w:p w:rsidR="00691A9A" w:rsidRDefault="0059736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£</w:t>
            </w:r>
            <w:r w:rsidR="006D49E0">
              <w:rPr>
                <w:rFonts w:ascii="Arial Rounded MT Bold" w:hAnsi="Arial Rounded MT Bold"/>
                <w:sz w:val="28"/>
                <w:szCs w:val="28"/>
              </w:rPr>
              <w:t>4.00</w:t>
            </w:r>
            <w:r w:rsidR="0079140E">
              <w:rPr>
                <w:rFonts w:ascii="Arial Rounded MT Bold" w:hAnsi="Arial Rounded MT Bold"/>
                <w:sz w:val="28"/>
                <w:szCs w:val="28"/>
              </w:rPr>
              <w:t xml:space="preserve"> an hour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Application age</w:t>
            </w:r>
          </w:p>
        </w:tc>
        <w:tc>
          <w:tcPr>
            <w:tcW w:w="6186" w:type="dxa"/>
          </w:tcPr>
          <w:p w:rsidR="00691A9A" w:rsidRDefault="006D49E0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Year 10</w:t>
            </w:r>
            <w:r w:rsidR="00597368">
              <w:rPr>
                <w:rFonts w:ascii="Arial Rounded MT Bold" w:hAnsi="Arial Rounded MT Bold"/>
                <w:sz w:val="28"/>
                <w:szCs w:val="28"/>
              </w:rPr>
              <w:t xml:space="preserve"> students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Closing date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6186" w:type="dxa"/>
          </w:tcPr>
          <w:p w:rsidR="00691A9A" w:rsidRPr="00691A9A" w:rsidRDefault="00B75E71" w:rsidP="00B75E71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Friday 29</w:t>
            </w:r>
            <w:r w:rsidRPr="00B75E71">
              <w:rPr>
                <w:rFonts w:ascii="Arial Rounded MT Bold" w:hAnsi="Arial Rounded MT Bold"/>
                <w:sz w:val="28"/>
                <w:szCs w:val="28"/>
                <w:vertAlign w:val="superscript"/>
              </w:rPr>
              <w:t>th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 Ap</w:t>
            </w:r>
            <w:bookmarkStart w:id="0" w:name="_GoBack"/>
            <w:bookmarkEnd w:id="0"/>
            <w:r w:rsidR="00B9625E">
              <w:rPr>
                <w:rFonts w:ascii="Arial Rounded MT Bold" w:hAnsi="Arial Rounded MT Bold"/>
                <w:sz w:val="28"/>
                <w:szCs w:val="28"/>
              </w:rPr>
              <w:t>ril 2016</w:t>
            </w:r>
          </w:p>
        </w:tc>
      </w:tr>
      <w:tr w:rsidR="00B9625E" w:rsidTr="00691A9A">
        <w:tc>
          <w:tcPr>
            <w:tcW w:w="2830" w:type="dxa"/>
          </w:tcPr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Group interview</w:t>
            </w:r>
          </w:p>
        </w:tc>
        <w:tc>
          <w:tcPr>
            <w:tcW w:w="6186" w:type="dxa"/>
          </w:tcPr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Tuesday 3</w:t>
            </w:r>
            <w:r w:rsidRPr="00B9625E">
              <w:rPr>
                <w:rFonts w:ascii="Arial Rounded MT Bold" w:hAnsi="Arial Rounded MT Bold"/>
                <w:sz w:val="28"/>
                <w:szCs w:val="28"/>
                <w:vertAlign w:val="superscript"/>
              </w:rPr>
              <w:t>rd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 May from 2.15pm</w:t>
            </w:r>
          </w:p>
          <w:p w:rsidR="0079140E" w:rsidRDefault="0079140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Job specification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6186" w:type="dxa"/>
          </w:tcPr>
          <w:p w:rsidR="00691A9A" w:rsidRDefault="006D49E0" w:rsidP="006D49E0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Two</w:t>
            </w:r>
            <w:r w:rsidR="00B9625E">
              <w:rPr>
                <w:rFonts w:ascii="Arial Rounded MT Bold" w:hAnsi="Arial Rounded MT Bold"/>
                <w:sz w:val="28"/>
                <w:szCs w:val="28"/>
              </w:rPr>
              <w:t xml:space="preserve"> students are required to </w:t>
            </w:r>
            <w:r>
              <w:rPr>
                <w:rFonts w:ascii="Arial Rounded MT Bold" w:hAnsi="Arial Rounded MT Bold"/>
                <w:sz w:val="28"/>
                <w:szCs w:val="28"/>
              </w:rPr>
              <w:t>assist with party and event set up, cleaning, reception and greeting duties.</w:t>
            </w:r>
          </w:p>
          <w:p w:rsidR="005F407F" w:rsidRPr="00691A9A" w:rsidRDefault="005F407F" w:rsidP="006D49E0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Pr="00691A9A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Applicant qualities</w:t>
            </w:r>
          </w:p>
        </w:tc>
        <w:tc>
          <w:tcPr>
            <w:tcW w:w="6186" w:type="dxa"/>
          </w:tcPr>
          <w:p w:rsidR="00691A9A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90%+ attendance</w:t>
            </w:r>
          </w:p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Not on report</w:t>
            </w:r>
          </w:p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No experience required however must have a positive attitude</w:t>
            </w:r>
          </w:p>
          <w:p w:rsidR="00B9625E" w:rsidRPr="00691A9A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B9625E" w:rsidTr="00691A9A">
        <w:tc>
          <w:tcPr>
            <w:tcW w:w="2830" w:type="dxa"/>
          </w:tcPr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How to apply</w:t>
            </w:r>
          </w:p>
        </w:tc>
        <w:tc>
          <w:tcPr>
            <w:tcW w:w="6186" w:type="dxa"/>
          </w:tcPr>
          <w:p w:rsidR="00B9625E" w:rsidRDefault="00B9625E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Complete application</w:t>
            </w:r>
            <w:r w:rsidR="006F0B8D">
              <w:rPr>
                <w:rFonts w:ascii="Arial Rounded MT Bold" w:hAnsi="Arial Rounded MT Bold"/>
                <w:sz w:val="28"/>
                <w:szCs w:val="28"/>
              </w:rPr>
              <w:t xml:space="preserve"> form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 that is on website</w:t>
            </w:r>
            <w:r w:rsidR="006F0B8D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www. pcs.hants.sch.uk  </w:t>
            </w:r>
          </w:p>
          <w:p w:rsidR="005F407F" w:rsidRDefault="005F407F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F0B8D" w:rsidTr="00691A9A">
        <w:tc>
          <w:tcPr>
            <w:tcW w:w="2830" w:type="dxa"/>
          </w:tcPr>
          <w:p w:rsidR="006F0B8D" w:rsidRDefault="0079140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Why should you apply?</w:t>
            </w:r>
          </w:p>
        </w:tc>
        <w:tc>
          <w:tcPr>
            <w:tcW w:w="6186" w:type="dxa"/>
          </w:tcPr>
          <w:p w:rsidR="006D49E0" w:rsidRDefault="006D49E0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Confidence building</w:t>
            </w:r>
          </w:p>
          <w:p w:rsidR="006D49E0" w:rsidRDefault="006D49E0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Work experience</w:t>
            </w:r>
          </w:p>
          <w:p w:rsidR="0079140E" w:rsidRDefault="0079140E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Will enhance college applications</w:t>
            </w:r>
          </w:p>
          <w:p w:rsidR="0079140E" w:rsidRDefault="0079140E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Will enable you to apply for future job vacancies</w:t>
            </w:r>
          </w:p>
          <w:p w:rsidR="005F407F" w:rsidRDefault="005F407F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</w:tbl>
    <w:p w:rsidR="00B9625E" w:rsidRDefault="00B9625E" w:rsidP="006F0B8D">
      <w:pPr>
        <w:jc w:val="center"/>
        <w:rPr>
          <w:rFonts w:ascii="Arial Rounded MT Bold" w:hAnsi="Arial Rounded MT Bold"/>
          <w:noProof/>
          <w:sz w:val="44"/>
          <w:szCs w:val="44"/>
          <w:lang w:eastAsia="en-GB"/>
        </w:rPr>
      </w:pPr>
    </w:p>
    <w:p w:rsidR="0079140E" w:rsidRPr="00691A9A" w:rsidRDefault="0079140E" w:rsidP="006F0B8D">
      <w:pPr>
        <w:jc w:val="center"/>
        <w:rPr>
          <w:rFonts w:ascii="Arial Rounded MT Bold" w:hAnsi="Arial Rounded MT Bold"/>
          <w:sz w:val="44"/>
          <w:szCs w:val="44"/>
        </w:rPr>
      </w:pPr>
    </w:p>
    <w:sectPr w:rsidR="0079140E" w:rsidRPr="00691A9A" w:rsidSect="0079140E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9A"/>
    <w:rsid w:val="004803F0"/>
    <w:rsid w:val="00597368"/>
    <w:rsid w:val="005F407F"/>
    <w:rsid w:val="00691A9A"/>
    <w:rsid w:val="006D49E0"/>
    <w:rsid w:val="006F0B8D"/>
    <w:rsid w:val="0079140E"/>
    <w:rsid w:val="007F3044"/>
    <w:rsid w:val="00B75E71"/>
    <w:rsid w:val="00B9625E"/>
    <w:rsid w:val="00E7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."/>
  <w:listSeparator w:val=","/>
  <w14:docId w14:val="58637BA8"/>
  <w15:chartTrackingRefBased/>
  <w15:docId w15:val="{6D3FE2B7-E014-4F01-9C8A-EAB59593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A9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1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udentrecruitment@pcs.hants.sch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763533A9</Template>
  <TotalTime>2</TotalTime>
  <Pages>1</Pages>
  <Words>132</Words>
  <Characters>755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2016-04-06T14:59:00Z</dcterms:created>
  <dcterms:modified xsi:type="dcterms:W3CDTF">2016-04-15T12:48:00Z</dcterms:modified>
</cp:coreProperties>
</file>